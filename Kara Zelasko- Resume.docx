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B2F6A" w14:textId="77777777" w:rsidR="001D563D" w:rsidRDefault="001D563D" w:rsidP="001D563D">
      <w:pPr>
        <w:rPr>
          <w:rFonts w:ascii="Baskerville" w:hAnsi="Baskerville" w:cs="Arial"/>
          <w:sz w:val="28"/>
          <w:szCs w:val="28"/>
        </w:rPr>
      </w:pPr>
    </w:p>
    <w:p w14:paraId="49BA1FBA" w14:textId="6BAC55E1" w:rsidR="00487004" w:rsidRDefault="00487004" w:rsidP="00487004">
      <w:pPr>
        <w:jc w:val="center"/>
        <w:rPr>
          <w:rFonts w:ascii="Baskerville" w:hAnsi="Baskerville" w:cs="Arial"/>
          <w:sz w:val="28"/>
          <w:szCs w:val="28"/>
        </w:rPr>
      </w:pPr>
      <w:r w:rsidRPr="00D50CF7">
        <w:rPr>
          <w:rFonts w:ascii="Baskerville" w:hAnsi="Baskerville" w:cs="Arial"/>
          <w:sz w:val="28"/>
          <w:szCs w:val="28"/>
        </w:rPr>
        <w:t>Kara Zelasko</w:t>
      </w:r>
    </w:p>
    <w:p w14:paraId="645ADDE7" w14:textId="2A0375B5" w:rsidR="00BF661B" w:rsidRPr="00BF661B" w:rsidRDefault="001F102B" w:rsidP="00487004">
      <w:pPr>
        <w:jc w:val="center"/>
        <w:rPr>
          <w:rFonts w:ascii="Baskerville" w:hAnsi="Baskerville" w:cs="Arial"/>
          <w:szCs w:val="20"/>
        </w:rPr>
      </w:pPr>
      <w:r>
        <w:rPr>
          <w:rFonts w:ascii="Baskerville" w:hAnsi="Baskerville" w:cs="Arial"/>
          <w:szCs w:val="20"/>
        </w:rPr>
        <w:t>25 Walbridge St, Boston MA 02134</w:t>
      </w:r>
      <w:bookmarkStart w:id="0" w:name="_GoBack"/>
      <w:bookmarkEnd w:id="0"/>
    </w:p>
    <w:p w14:paraId="1177E967" w14:textId="16882E70" w:rsidR="00BF661B" w:rsidRDefault="001D563D" w:rsidP="001D563D">
      <w:pPr>
        <w:jc w:val="center"/>
        <w:rPr>
          <w:rFonts w:ascii="Baskerville" w:hAnsi="Baskerville" w:cs="Arial"/>
        </w:rPr>
      </w:pPr>
      <w:r>
        <w:rPr>
          <w:rFonts w:ascii="Baskerville" w:hAnsi="Baskerville" w:cs="Arial"/>
        </w:rPr>
        <w:t>m: 224-622-0080 e:</w:t>
      </w:r>
      <w:r w:rsidR="00BF661B">
        <w:rPr>
          <w:rFonts w:ascii="Baskerville" w:hAnsi="Baskerville" w:cs="Arial"/>
        </w:rPr>
        <w:t xml:space="preserve"> </w:t>
      </w:r>
      <w:r w:rsidR="001B0291">
        <w:rPr>
          <w:rFonts w:ascii="Baskerville" w:hAnsi="Baskerville" w:cs="Arial"/>
        </w:rPr>
        <w:t>kmzlsko@gmail.com</w:t>
      </w:r>
    </w:p>
    <w:p w14:paraId="70634553" w14:textId="729C2671" w:rsidR="00487004" w:rsidRPr="00D50CF7" w:rsidRDefault="00931E96" w:rsidP="00487004">
      <w:pPr>
        <w:rPr>
          <w:rFonts w:ascii="Baskerville" w:hAnsi="Baskerville" w:cs="Arial"/>
          <w:sz w:val="24"/>
          <w:szCs w:val="24"/>
          <w:u w:val="single"/>
        </w:rPr>
      </w:pPr>
      <w:r>
        <w:rPr>
          <w:rFonts w:ascii="Baskerville" w:hAnsi="Baskerville" w:cs="Arial"/>
          <w:sz w:val="24"/>
          <w:szCs w:val="24"/>
          <w:u w:val="single"/>
        </w:rPr>
        <w:t xml:space="preserve">                                         </w:t>
      </w:r>
      <w:r>
        <w:rPr>
          <w:rFonts w:ascii="Baskerville" w:hAnsi="Baskerville" w:cs="Arial"/>
          <w:sz w:val="24"/>
          <w:szCs w:val="24"/>
          <w:u w:val="single"/>
        </w:rPr>
        <w:tab/>
      </w:r>
      <w:r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  <w:r w:rsidR="00487004" w:rsidRPr="00D50CF7">
        <w:rPr>
          <w:rFonts w:ascii="Baskerville" w:hAnsi="Baskerville" w:cs="Arial"/>
          <w:sz w:val="24"/>
          <w:szCs w:val="24"/>
          <w:u w:val="single"/>
        </w:rPr>
        <w:tab/>
      </w:r>
    </w:p>
    <w:p w14:paraId="2B67700C" w14:textId="77777777" w:rsidR="00487004" w:rsidRPr="00DD23C0" w:rsidRDefault="00487004" w:rsidP="00487004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>Education:</w:t>
      </w:r>
    </w:p>
    <w:p w14:paraId="3A424F9B" w14:textId="45F12569" w:rsidR="00487004" w:rsidRPr="00DD23C0" w:rsidRDefault="00487004" w:rsidP="00487004">
      <w:pPr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DePaul University- Chicago, IL</w:t>
      </w:r>
      <w:r w:rsidRPr="00DD23C0">
        <w:rPr>
          <w:rFonts w:ascii="Baskerville" w:hAnsi="Baskerville" w:cs="Arial"/>
          <w:i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</w:r>
      <w:r w:rsidR="006B22D3" w:rsidRPr="00DD23C0">
        <w:rPr>
          <w:rFonts w:ascii="Baskerville" w:hAnsi="Baskerville" w:cs="Arial"/>
          <w:sz w:val="22"/>
        </w:rPr>
        <w:tab/>
        <w:t xml:space="preserve">         </w:t>
      </w:r>
      <w:r w:rsidR="006B22D3" w:rsidRPr="00DD23C0">
        <w:rPr>
          <w:rFonts w:ascii="Baskerville" w:hAnsi="Baskerville" w:cs="Arial"/>
          <w:sz w:val="22"/>
        </w:rPr>
        <w:tab/>
        <w:t xml:space="preserve">        </w:t>
      </w:r>
      <w:r w:rsidR="00330BE3" w:rsidRPr="00DD23C0">
        <w:rPr>
          <w:rFonts w:ascii="Baskerville" w:hAnsi="Baskerville" w:cs="Arial"/>
          <w:sz w:val="22"/>
        </w:rPr>
        <w:t xml:space="preserve">              </w:t>
      </w:r>
      <w:r w:rsidR="006B22D3" w:rsidRPr="00DD23C0">
        <w:rPr>
          <w:rFonts w:ascii="Baskerville" w:hAnsi="Baskerville" w:cs="Arial"/>
          <w:sz w:val="22"/>
        </w:rPr>
        <w:t>March 2012</w:t>
      </w:r>
      <w:r w:rsidRPr="00DD23C0">
        <w:rPr>
          <w:rFonts w:ascii="Baskerville" w:hAnsi="Baskerville" w:cs="Arial"/>
          <w:sz w:val="22"/>
        </w:rPr>
        <w:t>-</w:t>
      </w:r>
      <w:r w:rsidR="00330BE3" w:rsidRPr="00DD23C0">
        <w:rPr>
          <w:rFonts w:ascii="Baskerville" w:hAnsi="Baskerville" w:cs="Arial"/>
          <w:sz w:val="22"/>
        </w:rPr>
        <w:t>June 2015</w:t>
      </w:r>
    </w:p>
    <w:p w14:paraId="74667B89" w14:textId="0D7379B0" w:rsidR="00487004" w:rsidRPr="00DD23C0" w:rsidRDefault="00487004" w:rsidP="00487004">
      <w:pPr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b/>
          <w:sz w:val="22"/>
        </w:rPr>
        <w:t>Major</w:t>
      </w:r>
      <w:r w:rsidRPr="00DD23C0">
        <w:rPr>
          <w:rFonts w:ascii="Baskerville" w:hAnsi="Baskerville" w:cs="Arial"/>
          <w:b/>
          <w:i/>
          <w:sz w:val="22"/>
        </w:rPr>
        <w:t>:</w:t>
      </w:r>
      <w:r w:rsidRPr="00DD23C0">
        <w:rPr>
          <w:rFonts w:ascii="Baskerville" w:hAnsi="Baskerville" w:cs="Arial"/>
          <w:i/>
          <w:sz w:val="22"/>
        </w:rPr>
        <w:t xml:space="preserve"> </w:t>
      </w:r>
      <w:r w:rsidR="006B22D3" w:rsidRPr="00DD23C0">
        <w:rPr>
          <w:rFonts w:ascii="Baskerville" w:hAnsi="Baskerville" w:cs="Arial"/>
          <w:sz w:val="22"/>
        </w:rPr>
        <w:t>History</w:t>
      </w:r>
      <w:r w:rsidRPr="00DD23C0">
        <w:rPr>
          <w:rFonts w:ascii="Baskerville" w:hAnsi="Baskerville" w:cs="Arial"/>
          <w:sz w:val="22"/>
        </w:rPr>
        <w:t xml:space="preserve"> </w:t>
      </w:r>
      <w:r w:rsidRPr="00DD23C0">
        <w:rPr>
          <w:rFonts w:ascii="Baskerville" w:hAnsi="Baskerville" w:cs="Arial"/>
          <w:b/>
          <w:sz w:val="22"/>
        </w:rPr>
        <w:t>Concentration:</w:t>
      </w:r>
      <w:r w:rsidRPr="00DD23C0">
        <w:rPr>
          <w:rFonts w:ascii="Baskerville" w:hAnsi="Baskerville" w:cs="Arial"/>
          <w:sz w:val="22"/>
        </w:rPr>
        <w:t xml:space="preserve"> </w:t>
      </w:r>
      <w:r w:rsidR="006B22D3" w:rsidRPr="00DD23C0">
        <w:rPr>
          <w:rFonts w:ascii="Baskerville" w:hAnsi="Baskerville" w:cs="Arial"/>
          <w:sz w:val="22"/>
        </w:rPr>
        <w:t>Public History</w:t>
      </w:r>
      <w:r w:rsidR="00931E96" w:rsidRPr="00DD23C0">
        <w:rPr>
          <w:rFonts w:ascii="Baskerville" w:hAnsi="Baskerville" w:cs="Arial"/>
          <w:sz w:val="22"/>
        </w:rPr>
        <w:t xml:space="preserve"> </w:t>
      </w:r>
    </w:p>
    <w:p w14:paraId="7E37FBF6" w14:textId="77777777" w:rsidR="001D563D" w:rsidRDefault="00487004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3.</w:t>
      </w:r>
      <w:r w:rsidR="00144574" w:rsidRPr="00DD23C0">
        <w:rPr>
          <w:rFonts w:ascii="Baskerville" w:hAnsi="Baskerville" w:cs="Arial"/>
          <w:sz w:val="22"/>
        </w:rPr>
        <w:t>8</w:t>
      </w:r>
      <w:r w:rsidRPr="00DD23C0">
        <w:rPr>
          <w:rFonts w:ascii="Baskerville" w:hAnsi="Baskerville" w:cs="Arial"/>
          <w:sz w:val="22"/>
        </w:rPr>
        <w:t>/4.0 GPA</w:t>
      </w:r>
    </w:p>
    <w:p w14:paraId="529E2CCA" w14:textId="19293513" w:rsidR="00855A70" w:rsidRPr="00DD23C0" w:rsidRDefault="00855A70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>Completed an accelerated study abroad program in London</w:t>
      </w:r>
    </w:p>
    <w:p w14:paraId="7DC2A798" w14:textId="1483B0B3" w:rsidR="00855A70" w:rsidRDefault="003E3628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Achieved Dean’s List Honors</w:t>
      </w:r>
      <w:r w:rsidR="001D563D" w:rsidRPr="00DD23C0">
        <w:rPr>
          <w:rFonts w:ascii="Baskerville" w:hAnsi="Baskerville" w:cs="Arial"/>
          <w:sz w:val="22"/>
        </w:rPr>
        <w:t xml:space="preserve"> every quarter</w:t>
      </w:r>
    </w:p>
    <w:p w14:paraId="5A7CF2F7" w14:textId="0681CA7F" w:rsidR="00FC2C7C" w:rsidRPr="00855A70" w:rsidRDefault="00FC2C7C" w:rsidP="001D563D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>Recognized as one of the top graduating seniors in the history program</w:t>
      </w:r>
    </w:p>
    <w:p w14:paraId="46559172" w14:textId="4557F5C9" w:rsidR="001D563D" w:rsidRPr="00DD23C0" w:rsidRDefault="001B0291" w:rsidP="001D563D">
      <w:pPr>
        <w:pStyle w:val="ListParagraph"/>
        <w:numPr>
          <w:ilvl w:val="0"/>
          <w:numId w:val="14"/>
        </w:numPr>
        <w:rPr>
          <w:rFonts w:ascii="Baskerville" w:hAnsi="Baskerville" w:cs="Arial"/>
          <w:sz w:val="22"/>
          <w:u w:val="single"/>
        </w:rPr>
      </w:pPr>
      <w:r>
        <w:rPr>
          <w:rFonts w:ascii="Baskerville" w:hAnsi="Baskerville" w:cs="Arial"/>
          <w:sz w:val="22"/>
        </w:rPr>
        <w:t xml:space="preserve">Graduated </w:t>
      </w:r>
      <w:r w:rsidR="00330BE3" w:rsidRPr="00DD23C0">
        <w:rPr>
          <w:rFonts w:ascii="Baskerville" w:hAnsi="Baskerville" w:cs="Arial"/>
          <w:sz w:val="22"/>
        </w:rPr>
        <w:t>Magna Cum Laude</w:t>
      </w:r>
    </w:p>
    <w:p w14:paraId="14AEE128" w14:textId="7BD338AD" w:rsidR="001D563D" w:rsidRPr="00DD23C0" w:rsidRDefault="001D563D" w:rsidP="001D563D">
      <w:pPr>
        <w:ind w:left="360" w:hanging="360"/>
        <w:rPr>
          <w:rFonts w:ascii="Baskerville" w:hAnsi="Baskerville" w:cs="Arial"/>
          <w:sz w:val="22"/>
          <w:u w:val="single"/>
        </w:rPr>
      </w:pPr>
      <w:r w:rsidRPr="00DD23C0">
        <w:rPr>
          <w:rFonts w:ascii="Baskerville" w:hAnsi="Baskerville" w:cs="Arial"/>
          <w:sz w:val="22"/>
          <w:u w:val="single"/>
        </w:rPr>
        <w:t xml:space="preserve">                 </w:t>
      </w:r>
      <w:r w:rsidR="00E10CE6" w:rsidRPr="00DD23C0">
        <w:rPr>
          <w:rFonts w:ascii="Baskerville" w:hAnsi="Baskerville" w:cs="Arial"/>
          <w:sz w:val="22"/>
          <w:u w:val="single"/>
        </w:rPr>
        <w:t xml:space="preserve">                        </w:t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="00E10CE6" w:rsidRPr="00DD23C0">
        <w:rPr>
          <w:rFonts w:ascii="Baskerville" w:hAnsi="Baskerville" w:cs="Arial"/>
          <w:sz w:val="22"/>
          <w:u w:val="single"/>
        </w:rPr>
        <w:tab/>
      </w:r>
      <w:r w:rsidRPr="00DD23C0">
        <w:rPr>
          <w:rFonts w:ascii="Baskerville" w:hAnsi="Baskerville" w:cs="Arial"/>
          <w:sz w:val="22"/>
          <w:u w:val="single"/>
        </w:rPr>
        <w:tab/>
      </w:r>
      <w:r w:rsidRPr="00DD23C0">
        <w:rPr>
          <w:rFonts w:ascii="Baskerville" w:hAnsi="Baskerville" w:cs="Arial"/>
          <w:sz w:val="22"/>
          <w:u w:val="single"/>
        </w:rPr>
        <w:tab/>
      </w:r>
      <w:r w:rsidRPr="00DD23C0">
        <w:rPr>
          <w:rFonts w:ascii="Baskerville" w:hAnsi="Baskerville" w:cs="Arial"/>
          <w:sz w:val="22"/>
          <w:u w:val="single"/>
        </w:rPr>
        <w:tab/>
      </w:r>
    </w:p>
    <w:p w14:paraId="37B1A660" w14:textId="77777777" w:rsidR="001D563D" w:rsidRPr="00DD23C0" w:rsidRDefault="001D563D" w:rsidP="00487004">
      <w:pPr>
        <w:rPr>
          <w:rFonts w:ascii="Baskerville" w:hAnsi="Baskerville" w:cs="Arial"/>
          <w:b/>
          <w:sz w:val="22"/>
        </w:rPr>
      </w:pPr>
    </w:p>
    <w:p w14:paraId="41C12ADD" w14:textId="714D5EC6" w:rsidR="00487004" w:rsidRPr="00DD23C0" w:rsidRDefault="001D563D" w:rsidP="00487004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>Internship</w:t>
      </w:r>
      <w:r w:rsidR="00487004" w:rsidRPr="00DD23C0">
        <w:rPr>
          <w:rFonts w:ascii="Baskerville" w:hAnsi="Baskerville" w:cs="Arial"/>
          <w:b/>
          <w:sz w:val="22"/>
        </w:rPr>
        <w:t xml:space="preserve"> Experience:</w:t>
      </w:r>
    </w:p>
    <w:p w14:paraId="2A963674" w14:textId="6182A20C" w:rsidR="00487004" w:rsidRPr="00DD23C0" w:rsidRDefault="006B22D3" w:rsidP="00DD23C0">
      <w:pPr>
        <w:jc w:val="center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Intern at Frances Willard Historical Association</w:t>
      </w:r>
      <w:r w:rsidR="00BF661B" w:rsidRPr="00DD23C0">
        <w:rPr>
          <w:rFonts w:ascii="Baskerville" w:hAnsi="Baskerville" w:cs="Arial"/>
          <w:i/>
          <w:sz w:val="22"/>
        </w:rPr>
        <w:t xml:space="preserve"> –</w:t>
      </w:r>
      <w:r w:rsidR="00B31300" w:rsidRPr="00DD23C0">
        <w:rPr>
          <w:rFonts w:ascii="Baskerville" w:hAnsi="Baskerville" w:cs="Arial"/>
          <w:i/>
          <w:sz w:val="22"/>
        </w:rPr>
        <w:t xml:space="preserve"> </w:t>
      </w:r>
      <w:r w:rsidR="00CB5794">
        <w:rPr>
          <w:rFonts w:ascii="Baskerville" w:hAnsi="Baskerville" w:cs="Arial"/>
          <w:sz w:val="22"/>
        </w:rPr>
        <w:t>Evanston</w:t>
      </w:r>
      <w:r w:rsidR="00BF661B" w:rsidRPr="00DD23C0">
        <w:rPr>
          <w:rFonts w:ascii="Baskerville" w:hAnsi="Baskerville" w:cs="Arial"/>
          <w:sz w:val="22"/>
        </w:rPr>
        <w:t>, IL</w:t>
      </w:r>
      <w:r w:rsidR="00E10CE6" w:rsidRPr="00DD23C0">
        <w:rPr>
          <w:rFonts w:ascii="Baskerville" w:hAnsi="Baskerville" w:cs="Arial"/>
          <w:sz w:val="22"/>
        </w:rPr>
        <w:tab/>
      </w:r>
      <w:r w:rsidR="00E10CE6" w:rsidRPr="00DD23C0">
        <w:rPr>
          <w:rFonts w:ascii="Baskerville" w:hAnsi="Baskerville" w:cs="Arial"/>
          <w:sz w:val="22"/>
        </w:rPr>
        <w:tab/>
        <w:t xml:space="preserve">         </w:t>
      </w:r>
      <w:r w:rsidR="00E10CE6" w:rsidRPr="00DD23C0">
        <w:rPr>
          <w:rFonts w:ascii="Baskerville" w:hAnsi="Baskerville" w:cs="Arial"/>
          <w:sz w:val="22"/>
        </w:rPr>
        <w:tab/>
        <w:t xml:space="preserve">               </w:t>
      </w:r>
      <w:r w:rsidR="00DD23C0">
        <w:rPr>
          <w:rFonts w:ascii="Baskerville" w:hAnsi="Baskerville" w:cs="Arial"/>
          <w:sz w:val="22"/>
        </w:rPr>
        <w:tab/>
      </w:r>
      <w:r w:rsidR="00DD23C0">
        <w:rPr>
          <w:rFonts w:ascii="Baskerville" w:hAnsi="Baskerville" w:cs="Arial"/>
          <w:sz w:val="22"/>
        </w:rPr>
        <w:tab/>
      </w:r>
      <w:r w:rsidR="009B2377" w:rsidRPr="00DD23C0">
        <w:rPr>
          <w:rFonts w:ascii="Baskerville" w:hAnsi="Baskerville" w:cs="Arial"/>
          <w:sz w:val="22"/>
        </w:rPr>
        <w:t>April 2014</w:t>
      </w:r>
      <w:r w:rsidR="00DD23C0">
        <w:rPr>
          <w:rFonts w:ascii="Baskerville" w:hAnsi="Baskerville" w:cs="Arial"/>
          <w:sz w:val="22"/>
        </w:rPr>
        <w:t>-Sept</w:t>
      </w:r>
      <w:r w:rsidR="00E70F19" w:rsidRPr="00DD23C0">
        <w:rPr>
          <w:rFonts w:ascii="Baskerville" w:hAnsi="Baskerville" w:cs="Arial"/>
          <w:sz w:val="22"/>
        </w:rPr>
        <w:t xml:space="preserve"> 2014</w:t>
      </w:r>
    </w:p>
    <w:p w14:paraId="4F4A044A" w14:textId="130B8F2C" w:rsidR="00487004" w:rsidRPr="00DD23C0" w:rsidRDefault="006C1799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>Review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>, edit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, </w:t>
      </w:r>
      <w:r w:rsidR="00FC7496">
        <w:rPr>
          <w:rFonts w:ascii="Baskerville" w:hAnsi="Baskerville" w:cs="Arial"/>
          <w:sz w:val="22"/>
        </w:rPr>
        <w:t>tagged, and</w:t>
      </w:r>
      <w:r w:rsidRPr="00DD23C0">
        <w:rPr>
          <w:rFonts w:ascii="Baskerville" w:hAnsi="Baskerville" w:cs="Arial"/>
          <w:sz w:val="22"/>
        </w:rPr>
        <w:t xml:space="preserve"> proof</w:t>
      </w:r>
      <w:r w:rsidR="008310F8" w:rsidRPr="00DD23C0">
        <w:rPr>
          <w:rFonts w:ascii="Baskerville" w:hAnsi="Baskerville" w:cs="Arial"/>
          <w:sz w:val="22"/>
        </w:rPr>
        <w:t>ed</w:t>
      </w:r>
      <w:r w:rsidR="009B2377" w:rsidRPr="00DD23C0">
        <w:rPr>
          <w:rFonts w:ascii="Baskerville" w:hAnsi="Baskerville" w:cs="Arial"/>
          <w:sz w:val="22"/>
        </w:rPr>
        <w:t xml:space="preserve"> database of transcrip</w:t>
      </w:r>
      <w:r w:rsidR="00E70F19" w:rsidRPr="00DD23C0">
        <w:rPr>
          <w:rFonts w:ascii="Baskerville" w:hAnsi="Baskerville" w:cs="Arial"/>
          <w:sz w:val="22"/>
        </w:rPr>
        <w:t xml:space="preserve">ts </w:t>
      </w:r>
      <w:r w:rsidR="009B2377" w:rsidRPr="00DD23C0">
        <w:rPr>
          <w:rFonts w:ascii="Baskerville" w:hAnsi="Baskerville" w:cs="Arial"/>
          <w:sz w:val="22"/>
        </w:rPr>
        <w:t>for online publication</w:t>
      </w:r>
      <w:r w:rsidR="00C35D0B">
        <w:rPr>
          <w:rFonts w:ascii="Baskerville" w:hAnsi="Baskerville" w:cs="Arial"/>
          <w:sz w:val="22"/>
        </w:rPr>
        <w:t xml:space="preserve"> of Willard’s journals</w:t>
      </w:r>
    </w:p>
    <w:p w14:paraId="25221236" w14:textId="7D8FB77F" w:rsidR="009B2377" w:rsidRPr="00DD23C0" w:rsidRDefault="009B2377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>Research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Frances Willard</w:t>
      </w:r>
      <w:r w:rsidR="00E70F19" w:rsidRPr="00DD23C0">
        <w:rPr>
          <w:rFonts w:ascii="Baskerville" w:hAnsi="Baskerville" w:cs="Arial"/>
          <w:sz w:val="22"/>
        </w:rPr>
        <w:t xml:space="preserve"> and Evanston </w:t>
      </w:r>
      <w:r w:rsidR="006C1799" w:rsidRPr="00DD23C0">
        <w:rPr>
          <w:rFonts w:ascii="Baskerville" w:hAnsi="Baskerville" w:cs="Arial"/>
          <w:sz w:val="22"/>
        </w:rPr>
        <w:t>local history</w:t>
      </w:r>
      <w:r w:rsidR="00DD23C0">
        <w:rPr>
          <w:rFonts w:ascii="Baskerville" w:hAnsi="Baskerville" w:cs="Arial"/>
          <w:sz w:val="22"/>
        </w:rPr>
        <w:t xml:space="preserve"> using primary and secondary sources </w:t>
      </w:r>
    </w:p>
    <w:p w14:paraId="478E452F" w14:textId="1471DF5F" w:rsidR="006C1799" w:rsidRPr="00DD23C0" w:rsidRDefault="006C1799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>Create</w:t>
      </w:r>
      <w:r w:rsidR="008310F8" w:rsidRPr="00DD23C0">
        <w:rPr>
          <w:rFonts w:ascii="Baskerville" w:hAnsi="Baskerville" w:cs="Arial"/>
          <w:sz w:val="22"/>
        </w:rPr>
        <w:t>d</w:t>
      </w:r>
      <w:r w:rsidRPr="00DD23C0">
        <w:rPr>
          <w:rFonts w:ascii="Baskerville" w:hAnsi="Baskerville" w:cs="Arial"/>
          <w:sz w:val="22"/>
        </w:rPr>
        <w:t xml:space="preserve"> a Twitter feed highlighting Evanston community eve</w:t>
      </w:r>
      <w:r w:rsidR="001610EB" w:rsidRPr="00DD23C0">
        <w:rPr>
          <w:rFonts w:ascii="Baskerville" w:hAnsi="Baskerville" w:cs="Arial"/>
          <w:sz w:val="22"/>
        </w:rPr>
        <w:t>nts and Frances Willard history</w:t>
      </w:r>
    </w:p>
    <w:p w14:paraId="68B76B4D" w14:textId="5405D06B" w:rsidR="009B2377" w:rsidRPr="00DD23C0" w:rsidRDefault="00E70F19" w:rsidP="00487004">
      <w:pPr>
        <w:pStyle w:val="ListParagraph"/>
        <w:numPr>
          <w:ilvl w:val="0"/>
          <w:numId w:val="14"/>
        </w:numPr>
        <w:spacing w:line="240" w:lineRule="auto"/>
        <w:rPr>
          <w:rFonts w:ascii="Baskerville" w:hAnsi="Baskerville" w:cs="Arial"/>
          <w:i/>
          <w:sz w:val="22"/>
        </w:rPr>
      </w:pPr>
      <w:r w:rsidRPr="00DD23C0">
        <w:rPr>
          <w:rFonts w:ascii="Baskerville" w:hAnsi="Baskerville" w:cs="Arial"/>
          <w:sz w:val="22"/>
        </w:rPr>
        <w:t xml:space="preserve">Responsible for </w:t>
      </w:r>
      <w:r w:rsidR="00DD23C0">
        <w:rPr>
          <w:rFonts w:ascii="Baskerville" w:hAnsi="Baskerville" w:cs="Arial"/>
          <w:sz w:val="22"/>
        </w:rPr>
        <w:t xml:space="preserve">the social media content in the </w:t>
      </w:r>
      <w:r w:rsidRPr="00DD23C0">
        <w:rPr>
          <w:rFonts w:ascii="Baskerville" w:hAnsi="Baskerville" w:cs="Arial"/>
          <w:sz w:val="22"/>
        </w:rPr>
        <w:t>Twitter feed</w:t>
      </w:r>
    </w:p>
    <w:p w14:paraId="754A93F5" w14:textId="77777777" w:rsidR="001D563D" w:rsidRPr="00DD23C0" w:rsidRDefault="001D563D" w:rsidP="00487004">
      <w:pPr>
        <w:rPr>
          <w:rFonts w:ascii="Baskerville" w:hAnsi="Baskerville" w:cs="Arial"/>
          <w:i/>
          <w:sz w:val="22"/>
        </w:rPr>
      </w:pPr>
    </w:p>
    <w:p w14:paraId="4F9978A9" w14:textId="55A54D9C" w:rsidR="00487004" w:rsidRPr="00DD23C0" w:rsidRDefault="001D563D" w:rsidP="00DD23C0">
      <w:pPr>
        <w:jc w:val="center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Intern</w:t>
      </w:r>
      <w:r w:rsidR="00B31300" w:rsidRPr="00DD23C0">
        <w:rPr>
          <w:rFonts w:ascii="Baskerville" w:hAnsi="Baskerville" w:cs="Arial"/>
          <w:i/>
          <w:sz w:val="22"/>
        </w:rPr>
        <w:t xml:space="preserve"> at Chicago History Museum – </w:t>
      </w:r>
      <w:r w:rsidR="00B31300" w:rsidRPr="00DD23C0">
        <w:rPr>
          <w:rFonts w:ascii="Baskerville" w:hAnsi="Baskerville" w:cs="Arial"/>
          <w:sz w:val="22"/>
        </w:rPr>
        <w:t>Chicago, IL</w:t>
      </w:r>
      <w:r w:rsidR="0017454A" w:rsidRPr="00DD23C0">
        <w:rPr>
          <w:rFonts w:ascii="Baskerville" w:hAnsi="Baskerville" w:cs="Arial"/>
          <w:sz w:val="22"/>
        </w:rPr>
        <w:tab/>
      </w:r>
      <w:r w:rsidR="0017454A" w:rsidRPr="00DD23C0">
        <w:rPr>
          <w:rFonts w:ascii="Baskerville" w:hAnsi="Baskerville" w:cs="Arial"/>
          <w:sz w:val="22"/>
        </w:rPr>
        <w:tab/>
      </w:r>
      <w:r w:rsidR="0017454A" w:rsidRPr="00DD23C0">
        <w:rPr>
          <w:rFonts w:ascii="Baskerville" w:hAnsi="Baskerville" w:cs="Arial"/>
          <w:sz w:val="22"/>
        </w:rPr>
        <w:tab/>
      </w:r>
      <w:r w:rsidR="0017454A" w:rsidRPr="00DD23C0">
        <w:rPr>
          <w:rFonts w:ascii="Baskerville" w:hAnsi="Baskerville" w:cs="Arial"/>
          <w:sz w:val="22"/>
        </w:rPr>
        <w:tab/>
      </w:r>
      <w:r w:rsidR="00E10CE6" w:rsidRPr="00DD23C0">
        <w:rPr>
          <w:rFonts w:ascii="Baskerville" w:hAnsi="Baskerville" w:cs="Arial"/>
          <w:sz w:val="22"/>
        </w:rPr>
        <w:tab/>
        <w:t xml:space="preserve">          </w:t>
      </w:r>
      <w:r w:rsidR="00C32EC8">
        <w:rPr>
          <w:rFonts w:ascii="Baskerville" w:hAnsi="Baskerville" w:cs="Arial"/>
          <w:sz w:val="22"/>
        </w:rPr>
        <w:tab/>
      </w:r>
      <w:r w:rsidR="00C32EC8">
        <w:rPr>
          <w:rFonts w:ascii="Baskerville" w:hAnsi="Baskerville" w:cs="Arial"/>
          <w:sz w:val="22"/>
        </w:rPr>
        <w:tab/>
      </w:r>
      <w:r w:rsidR="00DD23C0">
        <w:rPr>
          <w:rFonts w:ascii="Baskerville" w:hAnsi="Baskerville" w:cs="Arial"/>
          <w:sz w:val="22"/>
        </w:rPr>
        <w:t>Aug 2013-Dec</w:t>
      </w:r>
      <w:r w:rsidR="0017454A" w:rsidRPr="00DD23C0">
        <w:rPr>
          <w:rFonts w:ascii="Baskerville" w:hAnsi="Baskerville" w:cs="Arial"/>
          <w:sz w:val="22"/>
        </w:rPr>
        <w:t xml:space="preserve"> 2013</w:t>
      </w:r>
    </w:p>
    <w:p w14:paraId="4DB6C96E" w14:textId="2A3D455A" w:rsidR="00487004" w:rsidRPr="00DD23C0" w:rsidRDefault="008310F8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Generated</w:t>
      </w:r>
      <w:r w:rsidR="00B31300" w:rsidRPr="00DD23C0">
        <w:rPr>
          <w:rFonts w:ascii="Baskerville" w:hAnsi="Baskerville" w:cs="Arial"/>
          <w:sz w:val="22"/>
        </w:rPr>
        <w:t xml:space="preserve"> potential ideas for the museum’s blog</w:t>
      </w:r>
      <w:r w:rsidR="0017454A" w:rsidRPr="00DD23C0">
        <w:rPr>
          <w:rFonts w:ascii="Baskerville" w:hAnsi="Baskerville" w:cs="Arial"/>
          <w:sz w:val="22"/>
        </w:rPr>
        <w:t xml:space="preserve"> </w:t>
      </w:r>
    </w:p>
    <w:p w14:paraId="785A5939" w14:textId="6AF092D1" w:rsidR="00487004" w:rsidRPr="00DD23C0" w:rsidRDefault="001610EB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Conduct</w:t>
      </w:r>
      <w:r w:rsidR="008310F8" w:rsidRP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and transcribe</w:t>
      </w:r>
      <w:r w:rsidR="008310F8" w:rsidRPr="00DD23C0">
        <w:rPr>
          <w:rFonts w:ascii="Baskerville" w:hAnsi="Baskerville" w:cs="Arial"/>
          <w:sz w:val="22"/>
        </w:rPr>
        <w:t>d</w:t>
      </w:r>
      <w:r w:rsidR="00B31300" w:rsidRPr="00DD23C0">
        <w:rPr>
          <w:rFonts w:ascii="Baskerville" w:hAnsi="Baskerville" w:cs="Arial"/>
          <w:sz w:val="22"/>
        </w:rPr>
        <w:t xml:space="preserve"> interviews with members of different Chicago communities</w:t>
      </w:r>
    </w:p>
    <w:p w14:paraId="3D1DDEDC" w14:textId="13D876A5" w:rsidR="00487004" w:rsidRPr="00DD23C0" w:rsidRDefault="00B31300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 xml:space="preserve">Wrote and collaborated with </w:t>
      </w:r>
      <w:r w:rsidR="00C32EC8">
        <w:rPr>
          <w:rFonts w:ascii="Baskerville" w:hAnsi="Baskerville" w:cs="Arial"/>
          <w:sz w:val="22"/>
        </w:rPr>
        <w:t>team members</w:t>
      </w:r>
      <w:r w:rsidRPr="00DD23C0">
        <w:rPr>
          <w:rFonts w:ascii="Baskerville" w:hAnsi="Baskerville" w:cs="Arial"/>
          <w:sz w:val="22"/>
        </w:rPr>
        <w:t xml:space="preserve"> to create blog posts</w:t>
      </w:r>
    </w:p>
    <w:p w14:paraId="641F1C42" w14:textId="1C869593" w:rsidR="0017454A" w:rsidRPr="00DD23C0" w:rsidRDefault="0017454A" w:rsidP="00487004">
      <w:pPr>
        <w:pStyle w:val="ListParagraph"/>
        <w:numPr>
          <w:ilvl w:val="0"/>
          <w:numId w:val="15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 xml:space="preserve">Presented and communicated </w:t>
      </w:r>
      <w:r w:rsidR="001655EC" w:rsidRPr="00DD23C0">
        <w:rPr>
          <w:rFonts w:ascii="Baskerville" w:hAnsi="Baskerville" w:cs="Arial"/>
          <w:sz w:val="22"/>
        </w:rPr>
        <w:t xml:space="preserve">the </w:t>
      </w:r>
      <w:r w:rsidR="00C32EC8">
        <w:rPr>
          <w:rFonts w:ascii="Baskerville" w:hAnsi="Baskerville" w:cs="Arial"/>
          <w:sz w:val="22"/>
        </w:rPr>
        <w:t xml:space="preserve">blogging </w:t>
      </w:r>
      <w:r w:rsidR="001655EC" w:rsidRPr="00DD23C0">
        <w:rPr>
          <w:rFonts w:ascii="Baskerville" w:hAnsi="Baskerville" w:cs="Arial"/>
          <w:sz w:val="22"/>
        </w:rPr>
        <w:t>process</w:t>
      </w:r>
      <w:r w:rsidRPr="00DD23C0">
        <w:rPr>
          <w:rFonts w:ascii="Baskerville" w:hAnsi="Baskerville" w:cs="Arial"/>
          <w:sz w:val="22"/>
        </w:rPr>
        <w:t xml:space="preserve"> within a classroom setting</w:t>
      </w:r>
    </w:p>
    <w:p w14:paraId="7E0F9AC6" w14:textId="77777777" w:rsidR="001D563D" w:rsidRPr="00DD23C0" w:rsidRDefault="001D563D" w:rsidP="00487004">
      <w:pPr>
        <w:rPr>
          <w:rFonts w:ascii="Baskerville" w:hAnsi="Baskerville" w:cs="Arial"/>
          <w:b/>
          <w:sz w:val="22"/>
        </w:rPr>
      </w:pPr>
    </w:p>
    <w:p w14:paraId="0916A005" w14:textId="5D24C2E9" w:rsidR="002623E7" w:rsidRDefault="00487004" w:rsidP="002623E7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>Work Experience:</w:t>
      </w:r>
    </w:p>
    <w:p w14:paraId="45A4610C" w14:textId="61F91230" w:rsidR="00E205AE" w:rsidRDefault="00E205AE" w:rsidP="002623E7">
      <w:pPr>
        <w:rPr>
          <w:rFonts w:ascii="Baskerville" w:hAnsi="Baskerville" w:cs="Arial"/>
          <w:sz w:val="22"/>
        </w:rPr>
      </w:pPr>
      <w:r>
        <w:rPr>
          <w:rFonts w:ascii="Baskerville" w:hAnsi="Baskerville" w:cs="Arial"/>
          <w:b/>
          <w:i/>
          <w:sz w:val="22"/>
        </w:rPr>
        <w:t xml:space="preserve">   </w:t>
      </w:r>
      <w:r>
        <w:rPr>
          <w:rFonts w:ascii="Baskerville" w:hAnsi="Baskerville" w:cs="Arial"/>
          <w:i/>
          <w:sz w:val="22"/>
        </w:rPr>
        <w:t>Cataloger at Everything But The House</w:t>
      </w:r>
      <w:r>
        <w:rPr>
          <w:rFonts w:ascii="Baskerville" w:hAnsi="Baskerville" w:cs="Arial"/>
          <w:sz w:val="22"/>
        </w:rPr>
        <w:t>—Chicago, IL and Boston, MA</w:t>
      </w:r>
      <w:r>
        <w:rPr>
          <w:rFonts w:ascii="Baskerville" w:hAnsi="Baskerville" w:cs="Arial"/>
          <w:sz w:val="22"/>
        </w:rPr>
        <w:tab/>
      </w:r>
      <w:r>
        <w:rPr>
          <w:rFonts w:ascii="Baskerville" w:hAnsi="Baskerville" w:cs="Arial"/>
          <w:sz w:val="22"/>
        </w:rPr>
        <w:tab/>
      </w:r>
      <w:r>
        <w:rPr>
          <w:rFonts w:ascii="Baskerville" w:hAnsi="Baskerville" w:cs="Arial"/>
          <w:sz w:val="22"/>
        </w:rPr>
        <w:tab/>
      </w:r>
      <w:r>
        <w:rPr>
          <w:rFonts w:ascii="Baskerville" w:hAnsi="Baskerville" w:cs="Arial"/>
          <w:sz w:val="22"/>
        </w:rPr>
        <w:tab/>
        <w:t xml:space="preserve">   Oct 2015-Present</w:t>
      </w:r>
    </w:p>
    <w:p w14:paraId="59378BDA" w14:textId="6CFC500D" w:rsidR="00E205AE" w:rsidRPr="00E205AE" w:rsidRDefault="00E205AE" w:rsidP="00E205AE">
      <w:pPr>
        <w:ind w:left="360"/>
        <w:rPr>
          <w:rFonts w:ascii="Baskerville" w:hAnsi="Baskerville" w:cs="Arial"/>
          <w:sz w:val="22"/>
        </w:rPr>
      </w:pPr>
      <w:r w:rsidRPr="00E205AE">
        <w:rPr>
          <w:rFonts w:ascii="Baskerville" w:hAnsi="Baskerville" w:cs="Arial"/>
          <w:sz w:val="22"/>
        </w:rPr>
        <w:t xml:space="preserve">• Performing research </w:t>
      </w:r>
      <w:r w:rsidR="00106459">
        <w:rPr>
          <w:rFonts w:ascii="Baskerville" w:hAnsi="Baskerville" w:cs="Arial"/>
          <w:sz w:val="22"/>
        </w:rPr>
        <w:t xml:space="preserve">for auctions </w:t>
      </w:r>
      <w:r w:rsidRPr="00E205AE">
        <w:rPr>
          <w:rFonts w:ascii="Baskerville" w:hAnsi="Baskerville" w:cs="Arial"/>
          <w:sz w:val="22"/>
        </w:rPr>
        <w:t>using the internet, reference materials, expert contacts and other resources.</w:t>
      </w:r>
    </w:p>
    <w:p w14:paraId="42FD1C89" w14:textId="77777777" w:rsidR="00E205AE" w:rsidRPr="00E205AE" w:rsidRDefault="00E205AE" w:rsidP="00E205AE">
      <w:pPr>
        <w:ind w:left="360"/>
        <w:rPr>
          <w:rFonts w:ascii="Baskerville" w:hAnsi="Baskerville" w:cs="Arial"/>
          <w:sz w:val="22"/>
        </w:rPr>
      </w:pPr>
      <w:r w:rsidRPr="00E205AE">
        <w:rPr>
          <w:rFonts w:ascii="Baskerville" w:hAnsi="Baskerville" w:cs="Arial"/>
          <w:sz w:val="22"/>
        </w:rPr>
        <w:t>• Writing item descriptions in an appealing, informative, concise and historically accurate manner.</w:t>
      </w:r>
    </w:p>
    <w:p w14:paraId="033C94A8" w14:textId="4D334D1C" w:rsidR="00E205AE" w:rsidRPr="00E205AE" w:rsidRDefault="00106459" w:rsidP="00E205AE">
      <w:pPr>
        <w:ind w:left="360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 xml:space="preserve">• Staying current on values, </w:t>
      </w:r>
      <w:r w:rsidR="00E205AE" w:rsidRPr="00E205AE">
        <w:rPr>
          <w:rFonts w:ascii="Baskerville" w:hAnsi="Baskerville" w:cs="Arial"/>
          <w:sz w:val="22"/>
        </w:rPr>
        <w:t>trends</w:t>
      </w:r>
      <w:r>
        <w:rPr>
          <w:rFonts w:ascii="Baskerville" w:hAnsi="Baskerville" w:cs="Arial"/>
          <w:sz w:val="22"/>
        </w:rPr>
        <w:t>, and information</w:t>
      </w:r>
      <w:r w:rsidR="00E205AE" w:rsidRPr="00E205AE">
        <w:rPr>
          <w:rFonts w:ascii="Baskerville" w:hAnsi="Baskerville" w:cs="Arial"/>
          <w:sz w:val="22"/>
        </w:rPr>
        <w:t xml:space="preserve"> for antique and vintage items.</w:t>
      </w:r>
    </w:p>
    <w:p w14:paraId="2B3B9F05" w14:textId="461F9F30" w:rsidR="00E205AE" w:rsidRPr="00E205AE" w:rsidRDefault="00E205AE" w:rsidP="00E205AE">
      <w:pPr>
        <w:ind w:left="360"/>
        <w:rPr>
          <w:rFonts w:ascii="Baskerville" w:hAnsi="Baskerville" w:cs="Arial"/>
          <w:sz w:val="22"/>
        </w:rPr>
      </w:pPr>
      <w:r w:rsidRPr="00E205AE">
        <w:rPr>
          <w:rFonts w:ascii="Baskerville" w:hAnsi="Baskerville" w:cs="Arial"/>
          <w:sz w:val="22"/>
        </w:rPr>
        <w:t>• Organizing, lotting, and maintaining auction items for multiple sellers simultaneously.</w:t>
      </w:r>
    </w:p>
    <w:p w14:paraId="4E2BF04F" w14:textId="77777777" w:rsidR="00E205AE" w:rsidRPr="00DD23C0" w:rsidRDefault="00E205AE" w:rsidP="002623E7">
      <w:pPr>
        <w:rPr>
          <w:rFonts w:ascii="Baskerville" w:hAnsi="Baskerville" w:cs="Arial"/>
          <w:b/>
          <w:sz w:val="22"/>
        </w:rPr>
      </w:pPr>
    </w:p>
    <w:p w14:paraId="44058881" w14:textId="467424A3" w:rsidR="002623E7" w:rsidRPr="00DD23C0" w:rsidRDefault="002623E7" w:rsidP="00DD23C0">
      <w:pPr>
        <w:spacing w:line="240" w:lineRule="auto"/>
        <w:jc w:val="center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i/>
          <w:sz w:val="22"/>
        </w:rPr>
        <w:t>Sales Associate at Uncle Dan’s Outdoor Store</w:t>
      </w:r>
      <w:r w:rsidR="00297831">
        <w:rPr>
          <w:rFonts w:ascii="Baskerville" w:hAnsi="Baskerville" w:cs="Arial"/>
          <w:i/>
          <w:sz w:val="22"/>
        </w:rPr>
        <w:t xml:space="preserve"> </w:t>
      </w:r>
      <w:r w:rsidR="00297831" w:rsidRPr="00DD23C0">
        <w:rPr>
          <w:rFonts w:ascii="Baskerville" w:hAnsi="Baskerville" w:cs="Arial"/>
          <w:i/>
          <w:sz w:val="22"/>
        </w:rPr>
        <w:t>–</w:t>
      </w:r>
      <w:r w:rsidR="00297831">
        <w:rPr>
          <w:rFonts w:ascii="Baskerville" w:hAnsi="Baskerville" w:cs="Arial"/>
          <w:i/>
          <w:sz w:val="22"/>
        </w:rPr>
        <w:t xml:space="preserve"> </w:t>
      </w:r>
      <w:r w:rsidR="00297831">
        <w:rPr>
          <w:rFonts w:ascii="Baskerville" w:hAnsi="Baskerville" w:cs="Arial"/>
          <w:sz w:val="22"/>
        </w:rPr>
        <w:t>Chicago, IL</w:t>
      </w:r>
      <w:r w:rsidRPr="00DD23C0">
        <w:rPr>
          <w:rFonts w:ascii="Baskerville" w:hAnsi="Baskerville" w:cs="Arial"/>
          <w:i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Pr="00DD23C0">
        <w:rPr>
          <w:rFonts w:ascii="Baskerville" w:hAnsi="Baskerville" w:cs="Arial"/>
          <w:sz w:val="22"/>
        </w:rPr>
        <w:tab/>
      </w:r>
      <w:r w:rsidR="00DD23C0">
        <w:rPr>
          <w:rFonts w:ascii="Baskerville" w:hAnsi="Baskerville" w:cs="Arial"/>
          <w:sz w:val="22"/>
        </w:rPr>
        <w:t>Nov</w:t>
      </w:r>
      <w:r w:rsidRPr="00DD23C0">
        <w:rPr>
          <w:rFonts w:ascii="Baskerville" w:hAnsi="Baskerville" w:cs="Arial"/>
          <w:sz w:val="22"/>
        </w:rPr>
        <w:t xml:space="preserve"> 2014-June 2015</w:t>
      </w:r>
    </w:p>
    <w:p w14:paraId="2352888B" w14:textId="40571E49" w:rsidR="002623E7" w:rsidRPr="00DD23C0" w:rsidRDefault="002623E7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Establish</w:t>
      </w:r>
      <w:r w:rsid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and maintain</w:t>
      </w:r>
      <w:r w:rsid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relationships with clients</w:t>
      </w:r>
    </w:p>
    <w:p w14:paraId="304D0182" w14:textId="77777777" w:rsidR="002623E7" w:rsidRPr="00DD23C0" w:rsidRDefault="002623E7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Responsible for knowledge of multiple brands and technical aspects of outdoor apparel and equipment</w:t>
      </w:r>
    </w:p>
    <w:p w14:paraId="153F96DF" w14:textId="7A0E58D2" w:rsidR="002623E7" w:rsidRPr="00DD23C0" w:rsidRDefault="008A007E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>
        <w:rPr>
          <w:rFonts w:ascii="Baskerville" w:hAnsi="Baskerville" w:cs="Arial"/>
          <w:sz w:val="22"/>
        </w:rPr>
        <w:t>Created and organized</w:t>
      </w:r>
      <w:r w:rsidR="002623E7" w:rsidRPr="00DD23C0">
        <w:rPr>
          <w:rFonts w:ascii="Baskerville" w:hAnsi="Baskerville" w:cs="Arial"/>
          <w:sz w:val="22"/>
        </w:rPr>
        <w:t xml:space="preserve"> merchandise displays</w:t>
      </w:r>
    </w:p>
    <w:p w14:paraId="438B96CB" w14:textId="0A1CF3F7" w:rsidR="002623E7" w:rsidRPr="00DD23C0" w:rsidRDefault="002623E7" w:rsidP="002623E7">
      <w:pPr>
        <w:pStyle w:val="ListParagraph"/>
        <w:numPr>
          <w:ilvl w:val="0"/>
          <w:numId w:val="18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Work</w:t>
      </w:r>
      <w:r w:rsidR="00DD23C0">
        <w:rPr>
          <w:rFonts w:ascii="Baskerville" w:hAnsi="Baskerville" w:cs="Arial"/>
          <w:sz w:val="22"/>
        </w:rPr>
        <w:t>ed</w:t>
      </w:r>
      <w:r w:rsidRPr="00DD23C0">
        <w:rPr>
          <w:rFonts w:ascii="Baskerville" w:hAnsi="Baskerville" w:cs="Arial"/>
          <w:sz w:val="22"/>
        </w:rPr>
        <w:t xml:space="preserve"> as an individual and team member to achieve sale goals and</w:t>
      </w:r>
      <w:r w:rsidR="008A007E">
        <w:rPr>
          <w:rFonts w:ascii="Baskerville" w:hAnsi="Baskerville" w:cs="Arial"/>
          <w:sz w:val="22"/>
        </w:rPr>
        <w:t xml:space="preserve"> win</w:t>
      </w:r>
      <w:r w:rsidRPr="00DD23C0">
        <w:rPr>
          <w:rFonts w:ascii="Baskerville" w:hAnsi="Baskerville" w:cs="Arial"/>
          <w:sz w:val="22"/>
        </w:rPr>
        <w:t xml:space="preserve"> contests</w:t>
      </w:r>
    </w:p>
    <w:p w14:paraId="57A7AD47" w14:textId="77777777" w:rsidR="001D563D" w:rsidRPr="00DD23C0" w:rsidRDefault="001D563D" w:rsidP="00487004">
      <w:pPr>
        <w:rPr>
          <w:rFonts w:ascii="Baskerville" w:hAnsi="Baskerville" w:cs="Arial"/>
          <w:b/>
          <w:sz w:val="22"/>
        </w:rPr>
      </w:pPr>
    </w:p>
    <w:p w14:paraId="3579BCD2" w14:textId="0F89DA97" w:rsidR="00487004" w:rsidRPr="00DD23C0" w:rsidRDefault="00E70F19" w:rsidP="00487004">
      <w:pPr>
        <w:rPr>
          <w:rFonts w:ascii="Baskerville" w:hAnsi="Baskerville" w:cs="Arial"/>
          <w:b/>
          <w:sz w:val="22"/>
        </w:rPr>
      </w:pPr>
      <w:r w:rsidRPr="00DD23C0">
        <w:rPr>
          <w:rFonts w:ascii="Baskerville" w:hAnsi="Baskerville" w:cs="Arial"/>
          <w:b/>
          <w:sz w:val="22"/>
        </w:rPr>
        <w:t xml:space="preserve">Other </w:t>
      </w:r>
      <w:r w:rsidR="00487004" w:rsidRPr="00DD23C0">
        <w:rPr>
          <w:rFonts w:ascii="Baskerville" w:hAnsi="Baskerville" w:cs="Arial"/>
          <w:b/>
          <w:sz w:val="22"/>
        </w:rPr>
        <w:t>Skills:</w:t>
      </w:r>
    </w:p>
    <w:p w14:paraId="1A4DA4A6" w14:textId="7B50F1DF" w:rsidR="00487004" w:rsidRPr="00DD23C0" w:rsidRDefault="00487004" w:rsidP="00487004">
      <w:pPr>
        <w:pStyle w:val="ListParagraph"/>
        <w:numPr>
          <w:ilvl w:val="0"/>
          <w:numId w:val="12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Proficient in Microsoft Word, Excel, PowerPoint</w:t>
      </w:r>
      <w:r w:rsidR="001118D5" w:rsidRPr="00DD23C0">
        <w:rPr>
          <w:rFonts w:ascii="Baskerville" w:hAnsi="Baskerville" w:cs="Arial"/>
          <w:sz w:val="22"/>
        </w:rPr>
        <w:t xml:space="preserve">, </w:t>
      </w:r>
      <w:r w:rsidR="00DD23C0">
        <w:rPr>
          <w:rFonts w:ascii="Baskerville" w:hAnsi="Baskerville" w:cs="Arial"/>
          <w:sz w:val="22"/>
        </w:rPr>
        <w:t xml:space="preserve">and </w:t>
      </w:r>
      <w:r w:rsidR="001118D5" w:rsidRPr="00DD23C0">
        <w:rPr>
          <w:rFonts w:ascii="Baskerville" w:hAnsi="Baskerville" w:cs="Arial"/>
          <w:sz w:val="22"/>
        </w:rPr>
        <w:t>basic coding</w:t>
      </w:r>
    </w:p>
    <w:p w14:paraId="25E5210E" w14:textId="6231CDE8" w:rsidR="001610EB" w:rsidRPr="00DD23C0" w:rsidRDefault="001610EB" w:rsidP="00487004">
      <w:pPr>
        <w:pStyle w:val="ListParagraph"/>
        <w:numPr>
          <w:ilvl w:val="0"/>
          <w:numId w:val="12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Experience with social media: Facebook, Twitter, Instagram, etc.</w:t>
      </w:r>
    </w:p>
    <w:p w14:paraId="252ACD2F" w14:textId="0BE08612" w:rsidR="00075E2D" w:rsidRPr="00855A70" w:rsidRDefault="00487004" w:rsidP="00855A70">
      <w:pPr>
        <w:pStyle w:val="ListParagraph"/>
        <w:numPr>
          <w:ilvl w:val="0"/>
          <w:numId w:val="12"/>
        </w:numPr>
        <w:spacing w:line="240" w:lineRule="auto"/>
        <w:rPr>
          <w:rFonts w:ascii="Baskerville" w:hAnsi="Baskerville" w:cs="Arial"/>
          <w:sz w:val="22"/>
        </w:rPr>
      </w:pPr>
      <w:r w:rsidRPr="00DD23C0">
        <w:rPr>
          <w:rFonts w:ascii="Baskerville" w:hAnsi="Baskerville" w:cs="Arial"/>
          <w:sz w:val="22"/>
        </w:rPr>
        <w:t>Extremely organized, prompt and pays close attention to detail</w:t>
      </w:r>
    </w:p>
    <w:sectPr w:rsidR="00075E2D" w:rsidRPr="00855A70" w:rsidSect="00075E2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FD71C" w14:textId="77777777" w:rsidR="00E205AE" w:rsidRDefault="00E205AE">
      <w:pPr>
        <w:spacing w:line="240" w:lineRule="auto"/>
      </w:pPr>
      <w:r>
        <w:separator/>
      </w:r>
    </w:p>
  </w:endnote>
  <w:endnote w:type="continuationSeparator" w:id="0">
    <w:p w14:paraId="1B858EDC" w14:textId="77777777" w:rsidR="00E205AE" w:rsidRDefault="00E20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C4577" w14:textId="77777777" w:rsidR="00E205AE" w:rsidRDefault="00E205AE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51C6" w14:textId="77777777" w:rsidR="00E205AE" w:rsidRDefault="00E205AE">
      <w:pPr>
        <w:spacing w:line="240" w:lineRule="auto"/>
      </w:pPr>
      <w:r>
        <w:separator/>
      </w:r>
    </w:p>
  </w:footnote>
  <w:footnote w:type="continuationSeparator" w:id="0">
    <w:p w14:paraId="7D79094F" w14:textId="77777777" w:rsidR="00E205AE" w:rsidRDefault="00E20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E205AE" w14:paraId="1C4AFB13" w14:textId="77777777">
      <w:tc>
        <w:tcPr>
          <w:tcW w:w="8298" w:type="dxa"/>
          <w:vAlign w:val="center"/>
        </w:tcPr>
        <w:p w14:paraId="6B238813" w14:textId="77777777" w:rsidR="00E205AE" w:rsidRDefault="00E205AE">
          <w:pPr>
            <w:pStyle w:val="Title"/>
          </w:pPr>
        </w:p>
      </w:tc>
      <w:tc>
        <w:tcPr>
          <w:tcW w:w="2718" w:type="dxa"/>
          <w:vAlign w:val="center"/>
        </w:tcPr>
        <w:p w14:paraId="4D2840CE" w14:textId="77777777" w:rsidR="00E205AE" w:rsidRDefault="00E205AE">
          <w:pPr>
            <w:pStyle w:val="Boxes"/>
          </w:pPr>
          <w:r>
            <w:rPr>
              <w:noProof/>
            </w:rPr>
            <w:drawing>
              <wp:inline distT="0" distB="0" distL="0" distR="0" wp14:anchorId="644E9588" wp14:editId="35CB6696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72B5CB6" wp14:editId="35909240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6477CD1" wp14:editId="7F8C100D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B50B06B" wp14:editId="218CCFB7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20966F7" wp14:editId="2DBFD026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ED263" w14:textId="77777777" w:rsidR="00E205AE" w:rsidRDefault="00E205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030B6A24"/>
    <w:multiLevelType w:val="hybridMultilevel"/>
    <w:tmpl w:val="0AD8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34A0B"/>
    <w:multiLevelType w:val="hybridMultilevel"/>
    <w:tmpl w:val="768E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5358AB"/>
    <w:multiLevelType w:val="hybridMultilevel"/>
    <w:tmpl w:val="E07C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A33130"/>
    <w:multiLevelType w:val="hybridMultilevel"/>
    <w:tmpl w:val="60B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C7651"/>
    <w:multiLevelType w:val="hybridMultilevel"/>
    <w:tmpl w:val="B40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F412D"/>
    <w:multiLevelType w:val="hybridMultilevel"/>
    <w:tmpl w:val="1864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94BDB"/>
    <w:multiLevelType w:val="hybridMultilevel"/>
    <w:tmpl w:val="9E4E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84632"/>
    <w:multiLevelType w:val="hybridMultilevel"/>
    <w:tmpl w:val="7D58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1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41104"/>
    <w:rsid w:val="00074C9E"/>
    <w:rsid w:val="00075E2D"/>
    <w:rsid w:val="00086D53"/>
    <w:rsid w:val="00106459"/>
    <w:rsid w:val="001118D5"/>
    <w:rsid w:val="00144574"/>
    <w:rsid w:val="001610EB"/>
    <w:rsid w:val="001655EC"/>
    <w:rsid w:val="0017454A"/>
    <w:rsid w:val="001B0291"/>
    <w:rsid w:val="001B32F2"/>
    <w:rsid w:val="001B4E4A"/>
    <w:rsid w:val="001D563D"/>
    <w:rsid w:val="001F102B"/>
    <w:rsid w:val="002623E7"/>
    <w:rsid w:val="00297831"/>
    <w:rsid w:val="00330BE3"/>
    <w:rsid w:val="003B5146"/>
    <w:rsid w:val="003D270A"/>
    <w:rsid w:val="003E3628"/>
    <w:rsid w:val="00487004"/>
    <w:rsid w:val="004B23DD"/>
    <w:rsid w:val="004E3669"/>
    <w:rsid w:val="00562EB2"/>
    <w:rsid w:val="00574F87"/>
    <w:rsid w:val="006A515D"/>
    <w:rsid w:val="006B22D3"/>
    <w:rsid w:val="006C1799"/>
    <w:rsid w:val="007333E4"/>
    <w:rsid w:val="007530D4"/>
    <w:rsid w:val="00772AAA"/>
    <w:rsid w:val="00811EDC"/>
    <w:rsid w:val="008310F8"/>
    <w:rsid w:val="00855A70"/>
    <w:rsid w:val="008A007E"/>
    <w:rsid w:val="008A1340"/>
    <w:rsid w:val="00931E96"/>
    <w:rsid w:val="0093552C"/>
    <w:rsid w:val="00974B9C"/>
    <w:rsid w:val="009B2377"/>
    <w:rsid w:val="009B7C20"/>
    <w:rsid w:val="009F3D14"/>
    <w:rsid w:val="00A201AA"/>
    <w:rsid w:val="00A610E3"/>
    <w:rsid w:val="00AF285E"/>
    <w:rsid w:val="00B31300"/>
    <w:rsid w:val="00B679A6"/>
    <w:rsid w:val="00BE2BC8"/>
    <w:rsid w:val="00BF661B"/>
    <w:rsid w:val="00C1372C"/>
    <w:rsid w:val="00C32EC8"/>
    <w:rsid w:val="00C35D0B"/>
    <w:rsid w:val="00C87FD5"/>
    <w:rsid w:val="00CB5794"/>
    <w:rsid w:val="00D41104"/>
    <w:rsid w:val="00D50CF7"/>
    <w:rsid w:val="00D548A5"/>
    <w:rsid w:val="00D76983"/>
    <w:rsid w:val="00D86D91"/>
    <w:rsid w:val="00DD23C0"/>
    <w:rsid w:val="00E10CE6"/>
    <w:rsid w:val="00E205AE"/>
    <w:rsid w:val="00E70F19"/>
    <w:rsid w:val="00EA4407"/>
    <w:rsid w:val="00F3203B"/>
    <w:rsid w:val="00FA00F5"/>
    <w:rsid w:val="00FC2C7C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FE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7004"/>
    <w:rPr>
      <w:color w:val="00ED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004"/>
    <w:rPr>
      <w:color w:val="8D009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7004"/>
    <w:rPr>
      <w:color w:val="00ED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004"/>
    <w:rPr>
      <w:color w:val="8D009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Blocks%20Resume.dotx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3B2B0F-2AE4-2548-B669-4F01ED99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9</TotalTime>
  <Pages>1</Pages>
  <Words>377</Words>
  <Characters>2068</Characters>
  <Application>Microsoft Macintosh Word</Application>
  <DocSecurity>0</DocSecurity>
  <Lines>28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2441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Zelasko</dc:creator>
  <cp:keywords/>
  <dc:description/>
  <cp:lastModifiedBy>Kara Zelasko</cp:lastModifiedBy>
  <cp:revision>5</cp:revision>
  <dcterms:created xsi:type="dcterms:W3CDTF">2015-08-20T21:57:00Z</dcterms:created>
  <dcterms:modified xsi:type="dcterms:W3CDTF">2016-11-30T02:40:00Z</dcterms:modified>
  <cp:category/>
</cp:coreProperties>
</file>